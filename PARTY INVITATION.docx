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FCC" w:rsidRPr="008B6DE5" w:rsidRDefault="008514C8" w:rsidP="009B50EF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65FF48F" wp14:editId="7BD4583F">
                <wp:simplePos x="0" y="0"/>
                <wp:positionH relativeFrom="column">
                  <wp:posOffset>1725562</wp:posOffset>
                </wp:positionH>
                <wp:positionV relativeFrom="paragraph">
                  <wp:posOffset>7083091</wp:posOffset>
                </wp:positionV>
                <wp:extent cx="2670048" cy="2752344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0048" cy="27523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pacing w:val="-272"/>
                                <w:sz w:val="314"/>
                                <w:szCs w:val="314"/>
                              </w:rPr>
                              <w:id w:val="706304217"/>
                              <w:placeholder>
                                <w:docPart w:val="1CACCDC6A46A4717B458F1E1E7E6155D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>
                              <w:rPr>
                                <w:spacing w:val="-20"/>
                                <w:sz w:val="354"/>
                                <w:szCs w:val="56"/>
                              </w:rPr>
                            </w:sdtEndPr>
                            <w:sdtContent>
                              <w:p w:rsidR="0079201D" w:rsidRPr="0079201D" w:rsidRDefault="002619F0" w:rsidP="002619F0">
                                <w:pPr>
                                  <w:pStyle w:val="Title"/>
                                  <w:contextualSpacing w:val="0"/>
                                </w:pPr>
                                <w:r w:rsidRPr="002619F0">
                                  <w:t>31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5FF4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5.85pt;margin-top:557.7pt;width:210.25pt;height:216.7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" filled="f" stroked="f">
                <v:textbox style="mso-fit-shape-to-text:t">
                  <w:txbxContent>
                    <w:sdt>
                      <w:sdtPr>
                        <w:rPr>
                          <w:spacing w:val="-272"/>
                          <w:sz w:val="314"/>
                          <w:szCs w:val="314"/>
                        </w:rPr>
                        <w:id w:val="706304217"/>
                        <w:placeholder>
                          <w:docPart w:val="1CACCDC6A46A4717B458F1E1E7E6155D"/>
                        </w:placeholder>
                        <w:temporary/>
                        <w:showingPlcHdr/>
                        <w15:appearance w15:val="hidden"/>
                      </w:sdtPr>
                      <w:sdtEndPr>
                        <w:rPr>
                          <w:spacing w:val="-20"/>
                          <w:sz w:val="354"/>
                          <w:szCs w:val="56"/>
                        </w:rPr>
                      </w:sdtEndPr>
                      <w:sdtContent>
                        <w:p w:rsidR="0079201D" w:rsidRPr="0079201D" w:rsidRDefault="002619F0" w:rsidP="002619F0">
                          <w:pPr>
                            <w:pStyle w:val="Title"/>
                            <w:contextualSpacing w:val="0"/>
                          </w:pPr>
                          <w:r w:rsidRPr="002619F0">
                            <w:t>31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E0E84">
        <w:rPr>
          <w:rFonts w:ascii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54A599" wp14:editId="4229A9F3">
                <wp:simplePos x="0" y="0"/>
                <wp:positionH relativeFrom="rightMargin">
                  <wp:posOffset>-2766094</wp:posOffset>
                </wp:positionH>
                <wp:positionV relativeFrom="paragraph">
                  <wp:posOffset>8223250</wp:posOffset>
                </wp:positionV>
                <wp:extent cx="2706624" cy="566928"/>
                <wp:effectExtent l="0" t="0" r="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6624" cy="566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0E84" w:rsidRPr="008E0E84" w:rsidRDefault="009E4924" w:rsidP="008514C8">
                            <w:pPr>
                              <w:pStyle w:val="Heading3"/>
                              <w:rPr>
                                <w:rStyle w:val="Heading2Char"/>
                              </w:rPr>
                            </w:pPr>
                            <w:sdt>
                              <w:sdtPr>
                                <w:rPr>
                                  <w:szCs w:val="26"/>
                                </w:rPr>
                                <w:id w:val="778765668"/>
                                <w:placeholder>
                                  <w:docPart w:val="B4C160E5D2544A02B7E8A39556B5F71E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>
                                <w:rPr>
                                  <w:rStyle w:val="Heading2Char"/>
                                </w:rPr>
                              </w:sdtEndPr>
                              <w:sdtContent>
                                <w:r w:rsidR="008E0E84" w:rsidRPr="008E0E84">
                                  <w:rPr>
                                    <w:rStyle w:val="Heading2Char"/>
                                  </w:rPr>
                                  <w:t>DECEMBER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4A599" id="Text Box 10" o:spid="_x0000_s1027" type="#_x0000_t202" style="position:absolute;margin-left:-217.8pt;margin-top:647.5pt;width:213.1pt;height:44.65pt;z-index:2516787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" filled="f" stroked="f" strokeweight=".5pt">
                <v:textbox>
                  <w:txbxContent>
                    <w:p w:rsidR="008E0E84" w:rsidRPr="008E0E84" w:rsidRDefault="009E4924" w:rsidP="008514C8">
                      <w:pPr>
                        <w:pStyle w:val="Heading3"/>
                        <w:rPr>
                          <w:rStyle w:val="Heading2Char"/>
                        </w:rPr>
                      </w:pPr>
                      <w:sdt>
                        <w:sdtPr>
                          <w:rPr>
                            <w:szCs w:val="26"/>
                          </w:rPr>
                          <w:id w:val="778765668"/>
                          <w:placeholder>
                            <w:docPart w:val="B4C160E5D2544A02B7E8A39556B5F71E"/>
                          </w:placeholder>
                          <w:temporary/>
                          <w:showingPlcHdr/>
                          <w15:appearance w15:val="hidden"/>
                        </w:sdtPr>
                        <w:sdtEndPr>
                          <w:rPr>
                            <w:rStyle w:val="Heading2Char"/>
                          </w:rPr>
                        </w:sdtEndPr>
                        <w:sdtContent>
                          <w:r w:rsidR="008E0E84" w:rsidRPr="008E0E84">
                            <w:rPr>
                              <w:rStyle w:val="Heading2Char"/>
                            </w:rPr>
                            <w:t>DECEMBER</w:t>
                          </w:r>
                        </w:sdtContent>
                      </w:sdt>
                    </w:p>
                  </w:txbxContent>
                </v:textbox>
                <w10:wrap anchorx="margin"/>
              </v:shape>
            </w:pict>
          </mc:Fallback>
        </mc:AlternateContent>
      </w:r>
      <w:r w:rsidR="008E0E84">
        <w:rPr>
          <w:rFonts w:ascii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C14EDD7" wp14:editId="5615C2F1">
                <wp:simplePos x="0" y="0"/>
                <wp:positionH relativeFrom="page">
                  <wp:posOffset>363855</wp:posOffset>
                </wp:positionH>
                <wp:positionV relativeFrom="paragraph">
                  <wp:posOffset>8211450</wp:posOffset>
                </wp:positionV>
                <wp:extent cx="7031355" cy="594360"/>
                <wp:effectExtent l="0" t="0" r="7620" b="0"/>
                <wp:wrapNone/>
                <wp:docPr id="15" name="Rectangle 15" descr="Black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1355" cy="5943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19F0" w:rsidRPr="008E0E84" w:rsidRDefault="009E4924" w:rsidP="008E0E84">
                            <w:pPr>
                              <w:pStyle w:val="Heading2"/>
                            </w:pPr>
                            <w:sdt>
                              <w:sdtPr>
                                <w:id w:val="991213848"/>
                                <w:placeholder>
                                  <w:docPart w:val="3ADB544CD96141B482559A3C62536803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2619F0" w:rsidRPr="008E0E84">
                                  <w:t>10:00 PM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w14:anchorId="1C14EDD7" id="Rectangle 15" o:spid="_x0000_s1028" alt="Black rectangle" style="position:absolute;margin-left:28.65pt;margin-top:646.55pt;width:553.65pt;height:46.8pt;z-index:-251641856;visibility:visible;mso-wrap-style:square;mso-width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" fillcolor="black [3213]" stroked="f" strokeweight="1pt">
                <v:fill opacity="32896f"/>
                <v:textbox>
                  <w:txbxContent>
                    <w:p w:rsidR="002619F0" w:rsidRPr="008E0E84" w:rsidRDefault="009E4924" w:rsidP="008E0E84">
                      <w:pPr>
                        <w:pStyle w:val="Heading2"/>
                      </w:pPr>
                      <w:sdt>
                        <w:sdtPr>
                          <w:id w:val="991213848"/>
                          <w:placeholder>
                            <w:docPart w:val="3ADB544CD96141B482559A3C62536803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2619F0" w:rsidRPr="008E0E84">
                            <w:t>10:00 PM</w:t>
                          </w:r>
                        </w:sdtContent>
                      </w:sdt>
                    </w:p>
                  </w:txbxContent>
                </v:textbox>
                <w10:wrap anchorx="page"/>
              </v:rect>
            </w:pict>
          </mc:Fallback>
        </mc:AlternateContent>
      </w:r>
      <w:bookmarkStart w:id="0" w:name="_GoBack"/>
      <w:r w:rsidR="0084328E">
        <w:rPr>
          <w:rFonts w:ascii="Times New Roman" w:hAnsi="Times New Roman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97620E2" wp14:editId="23C0BD19">
                <wp:simplePos x="0" y="0"/>
                <wp:positionH relativeFrom="page">
                  <wp:align>left</wp:align>
                </wp:positionH>
                <wp:positionV relativeFrom="paragraph">
                  <wp:posOffset>382044</wp:posOffset>
                </wp:positionV>
                <wp:extent cx="6684264" cy="5559552"/>
                <wp:effectExtent l="0" t="0" r="0" b="3175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264" cy="5559552"/>
                          <a:chOff x="0" y="0"/>
                          <a:chExt cx="6680861" cy="555601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0" y="0"/>
                            <a:ext cx="6065516" cy="4003422"/>
                            <a:chOff x="0" y="0"/>
                            <a:chExt cx="6065516" cy="4003422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90805" y="0"/>
                              <a:ext cx="4474711" cy="27501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id w:val="-2076971533"/>
                                  <w:placeholder>
                                    <w:docPart w:val="E7ECD4B89C544ECEA2B4A7DF4C0DB8A2"/>
                                  </w:placeholder>
                                  <w:temporary/>
                                  <w:showingPlcHdr/>
                                  <w15:appearance w15:val="hidden"/>
                                </w:sdtPr>
                                <w:sdtEndPr/>
                                <w:sdtContent>
                                  <w:p w:rsidR="00AA0BFE" w:rsidRPr="00AA0BFE" w:rsidRDefault="009B50EF" w:rsidP="009B50EF">
                                    <w:pPr>
                                      <w:pStyle w:val="Title"/>
                                    </w:pPr>
                                    <w:r w:rsidRPr="008E0E84">
                                      <w:t>New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52603"/>
                              <a:ext cx="6055813" cy="27508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id w:val="-68963896"/>
                                  <w:placeholder>
                                    <w:docPart w:val="6CCCDD7B4589450D90977C6F903A6B01"/>
                                  </w:placeholder>
                                  <w:temporary/>
                                  <w:showingPlcHdr/>
                                  <w15:appearance w15:val="hidden"/>
                                </w:sdtPr>
                                <w:sdtEndPr/>
                                <w:sdtContent>
                                  <w:p w:rsidR="00AA0BFE" w:rsidRPr="008514C8" w:rsidRDefault="009B50EF" w:rsidP="009B50EF">
                                    <w:pPr>
                                      <w:pStyle w:val="Title"/>
                                    </w:pPr>
                                    <w:r w:rsidRPr="008514C8">
                                      <w:t>Year’s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3359" y="2805830"/>
                            <a:ext cx="4474711" cy="2750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sdt>
                              <w:sdtPr>
                                <w:id w:val="-1458571805"/>
                                <w:placeholder>
                                  <w:docPart w:val="AF0B8A38D4AB4800B360BA23A4CBAA47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p w:rsidR="00AA0BFE" w:rsidRPr="009B50EF" w:rsidRDefault="009B50EF" w:rsidP="009B50EF">
                                  <w:pPr>
                                    <w:pStyle w:val="Title"/>
                                  </w:pPr>
                                  <w:r w:rsidRPr="008E0E84">
                                    <w:t>Eve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4158641" y="3319397"/>
                            <a:ext cx="2522220" cy="7079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sdt>
                              <w:sdtPr>
                                <w:id w:val="2047102386"/>
                                <w:placeholder>
                                  <w:docPart w:val="9D72EB63C5D0415C9954E80617E4E29E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p w:rsidR="00FF3B23" w:rsidRDefault="00FF3B23" w:rsidP="00FF3B23">
                                  <w:pPr>
                                    <w:pStyle w:val="Heading1"/>
                                  </w:pPr>
                                  <w:r w:rsidRPr="008E0E84">
                                    <w:t>PARTY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7620E2" id="Group 2" o:spid="_x0000_s1029" style="position:absolute;margin-left:0;margin-top:30.1pt;width:526.3pt;height:437.75pt;z-index:251677696;mso-position-horizontal:left;mso-position-horizontal-relative:page;mso-width-relative:margin;mso-height-relative:margin" coordsize="66808,5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">
                <v:group id="Group 1" o:spid="_x0000_s1030" style="position:absolute;width:60655;height:40034" coordsize="60655,40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_x0000_s1031" type="#_x0000_t202" style="position:absolute;left:15908;width:44747;height:27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  <v:textbox style="mso-fit-shape-to-text:t">
                      <w:txbxContent>
                        <w:sdt>
                          <w:sdtPr>
                            <w:id w:val="-2076971533"/>
                            <w:placeholder>
                              <w:docPart w:val="E7ECD4B89C544ECEA2B4A7DF4C0DB8A2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p w:rsidR="00AA0BFE" w:rsidRPr="00AA0BFE" w:rsidRDefault="009B50EF" w:rsidP="009B50EF">
                              <w:pPr>
                                <w:pStyle w:val="Title"/>
                              </w:pPr>
                              <w:r w:rsidRPr="008E0E84">
                                <w:t>New</w:t>
                              </w:r>
                            </w:p>
                          </w:sdtContent>
                        </w:sdt>
                      </w:txbxContent>
                    </v:textbox>
                  </v:shape>
                  <v:shape id="_x0000_s1032" type="#_x0000_t202" style="position:absolute;top:12526;width:60558;height:27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  <v:textbox style="mso-fit-shape-to-text:t">
                      <w:txbxContent>
                        <w:sdt>
                          <w:sdtPr>
                            <w:id w:val="-68963896"/>
                            <w:placeholder>
                              <w:docPart w:val="6CCCDD7B4589450D90977C6F903A6B01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p w:rsidR="00AA0BFE" w:rsidRPr="008514C8" w:rsidRDefault="009B50EF" w:rsidP="009B50EF">
                              <w:pPr>
                                <w:pStyle w:val="Title"/>
                              </w:pPr>
                              <w:r w:rsidRPr="008514C8">
                                <w:t>Year’s</w:t>
                              </w:r>
                            </w:p>
                          </w:sdtContent>
                        </w:sdt>
                      </w:txbxContent>
                    </v:textbox>
                  </v:shape>
                </v:group>
                <v:shape id="_x0000_s1033" type="#_x0000_t202" style="position:absolute;left:4133;top:28058;width:44747;height:27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sdt>
                        <w:sdtPr>
                          <w:id w:val="-1458571805"/>
                          <w:placeholder>
                            <w:docPart w:val="AF0B8A38D4AB4800B360BA23A4CBAA47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p w:rsidR="00AA0BFE" w:rsidRPr="009B50EF" w:rsidRDefault="009B50EF" w:rsidP="009B50EF">
                            <w:pPr>
                              <w:pStyle w:val="Title"/>
                            </w:pPr>
                            <w:r w:rsidRPr="008E0E84">
                              <w:t>Eve</w:t>
                            </w:r>
                          </w:p>
                        </w:sdtContent>
                      </w:sdt>
                    </w:txbxContent>
                  </v:textbox>
                </v:shape>
                <v:shape id="Text Box 20" o:spid="_x0000_s1034" type="#_x0000_t202" style="position:absolute;left:41586;top:33193;width:25222;height:7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sdt>
                        <w:sdtPr>
                          <w:id w:val="2047102386"/>
                          <w:placeholder>
                            <w:docPart w:val="9D72EB63C5D0415C9954E80617E4E29E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p w:rsidR="00FF3B23" w:rsidRDefault="00FF3B23" w:rsidP="00FF3B23">
                            <w:pPr>
                              <w:pStyle w:val="Heading1"/>
                            </w:pPr>
                            <w:r w:rsidRPr="008E0E84">
                              <w:t>PARTY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/>
              </v:group>
            </w:pict>
          </mc:Fallback>
        </mc:AlternateContent>
      </w:r>
      <w:bookmarkEnd w:id="0"/>
      <w:r w:rsidR="00BB46B5">
        <w:rPr>
          <w:rFonts w:ascii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4D567E8" wp14:editId="634A2FD1">
                <wp:simplePos x="0" y="0"/>
                <wp:positionH relativeFrom="rightMargin">
                  <wp:posOffset>-2294422</wp:posOffset>
                </wp:positionH>
                <wp:positionV relativeFrom="paragraph">
                  <wp:posOffset>537812</wp:posOffset>
                </wp:positionV>
                <wp:extent cx="2185416" cy="557784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5416" cy="5577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BFE" w:rsidRPr="008C2096" w:rsidRDefault="008C2096" w:rsidP="008E0E84">
                            <w:pPr>
                              <w:pStyle w:val="Normal-right"/>
                              <w:rPr>
                                <w:rFonts w:ascii="Eras Medium ITC" w:hAnsi="Eras Medium ITC"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8C2096">
                              <w:rPr>
                                <w:rFonts w:ascii="Eras Medium ITC" w:hAnsi="Eras Medium ITC"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KOMMADI</w:t>
                            </w:r>
                          </w:p>
                          <w:p w:rsidR="008C2096" w:rsidRPr="008C2096" w:rsidRDefault="008C2096" w:rsidP="008E0E84">
                            <w:pPr>
                              <w:pStyle w:val="Normal-right"/>
                              <w:rPr>
                                <w:rFonts w:ascii="Eras Medium ITC" w:hAnsi="Eras Medium ITC"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8C2096">
                              <w:rPr>
                                <w:rFonts w:ascii="Eras Medium ITC" w:hAnsi="Eras Medium ITC"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MADHURWADA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567E8" id="_x0000_s1035" type="#_x0000_t202" style="position:absolute;margin-left:-180.65pt;margin-top:42.35pt;width:172.1pt;height:43.9pt;z-index:-2516459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" filled="f" stroked="f">
                <v:textbox style="mso-fit-shape-to-text:t">
                  <w:txbxContent>
                    <w:p w:rsidR="00AA0BFE" w:rsidRPr="008C2096" w:rsidRDefault="008C2096" w:rsidP="008E0E84">
                      <w:pPr>
                        <w:pStyle w:val="Normal-right"/>
                        <w:rPr>
                          <w:rFonts w:ascii="Eras Medium ITC" w:hAnsi="Eras Medium ITC"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8C2096">
                        <w:rPr>
                          <w:rFonts w:ascii="Eras Medium ITC" w:hAnsi="Eras Medium ITC"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KOMMADI</w:t>
                      </w:r>
                    </w:p>
                    <w:p w:rsidR="008C2096" w:rsidRPr="008C2096" w:rsidRDefault="008C2096" w:rsidP="008E0E84">
                      <w:pPr>
                        <w:pStyle w:val="Normal-right"/>
                        <w:rPr>
                          <w:rFonts w:ascii="Eras Medium ITC" w:hAnsi="Eras Medium ITC"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8C2096">
                        <w:rPr>
                          <w:rFonts w:ascii="Eras Medium ITC" w:hAnsi="Eras Medium ITC"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MADHURWADA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46B5">
        <w:rPr>
          <w:rFonts w:ascii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1F1DF03" wp14:editId="30195D56">
                <wp:simplePos x="0" y="0"/>
                <wp:positionH relativeFrom="page">
                  <wp:align>center</wp:align>
                </wp:positionH>
                <wp:positionV relativeFrom="paragraph">
                  <wp:posOffset>244258</wp:posOffset>
                </wp:positionV>
                <wp:extent cx="7127787" cy="1115568"/>
                <wp:effectExtent l="0" t="0" r="0" b="8890"/>
                <wp:wrapNone/>
                <wp:docPr id="5" name="Rectangle 5" descr="Black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7787" cy="111556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50EF" w:rsidRPr="008C2096" w:rsidRDefault="008C2096" w:rsidP="008C2096">
                            <w:pPr>
                              <w:pStyle w:val="Heading2"/>
                              <w:rPr>
                                <w:rFonts w:ascii="Lucida Calligraphy" w:hAnsi="Lucida Calligraphy"/>
                                <w:b/>
                                <w:i/>
                                <w:color w:val="FFFF00"/>
                              </w:rPr>
                            </w:pPr>
                            <w:r w:rsidRPr="008C2096">
                              <w:rPr>
                                <w:rFonts w:ascii="Lucida Calligraphy" w:hAnsi="Lucida Calligraphy"/>
                                <w:b/>
                                <w:i/>
                                <w:color w:val="FFFF00"/>
                              </w:rPr>
                              <w:t>GVP</w:t>
                            </w:r>
                          </w:p>
                          <w:p w:rsidR="008C2096" w:rsidRPr="008C2096" w:rsidRDefault="008C2096" w:rsidP="008C2096">
                            <w:pPr>
                              <w:rPr>
                                <w:rFonts w:ascii="Lucida Calligraphy" w:hAnsi="Lucida Calligraphy"/>
                                <w:b/>
                                <w:i/>
                                <w:color w:val="FFFF00"/>
                              </w:rPr>
                            </w:pPr>
                            <w:r w:rsidRPr="008C2096">
                              <w:rPr>
                                <w:rFonts w:ascii="Lucida Calligraphy" w:hAnsi="Lucida Calligraphy"/>
                                <w:b/>
                                <w:i/>
                                <w:color w:val="FFFF00"/>
                              </w:rPr>
                              <w:t>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1DF03" id="Rectangle 5" o:spid="_x0000_s1036" alt="Black rectangle" style="position:absolute;margin-left:0;margin-top:19.25pt;width:561.25pt;height:87.85pt;z-index:-251651072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" fillcolor="black [3213]" stroked="f" strokeweight="1pt">
                <v:fill opacity="32896f"/>
                <v:textbox>
                  <w:txbxContent>
                    <w:p w:rsidR="009B50EF" w:rsidRPr="008C2096" w:rsidRDefault="008C2096" w:rsidP="008C2096">
                      <w:pPr>
                        <w:pStyle w:val="Heading2"/>
                        <w:rPr>
                          <w:rFonts w:ascii="Lucida Calligraphy" w:hAnsi="Lucida Calligraphy"/>
                          <w:b/>
                          <w:i/>
                          <w:color w:val="FFFF00"/>
                        </w:rPr>
                      </w:pPr>
                      <w:r w:rsidRPr="008C2096">
                        <w:rPr>
                          <w:rFonts w:ascii="Lucida Calligraphy" w:hAnsi="Lucida Calligraphy"/>
                          <w:b/>
                          <w:i/>
                          <w:color w:val="FFFF00"/>
                        </w:rPr>
                        <w:t>GVP</w:t>
                      </w:r>
                    </w:p>
                    <w:p w:rsidR="008C2096" w:rsidRPr="008C2096" w:rsidRDefault="008C2096" w:rsidP="008C2096">
                      <w:pPr>
                        <w:rPr>
                          <w:rFonts w:ascii="Lucida Calligraphy" w:hAnsi="Lucida Calligraphy"/>
                          <w:b/>
                          <w:i/>
                          <w:color w:val="FFFF00"/>
                        </w:rPr>
                      </w:pPr>
                      <w:r w:rsidRPr="008C2096">
                        <w:rPr>
                          <w:rFonts w:ascii="Lucida Calligraphy" w:hAnsi="Lucida Calligraphy"/>
                          <w:b/>
                          <w:i/>
                          <w:color w:val="FFFF00"/>
                        </w:rPr>
                        <w:t>COLLEGE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FF6FCC" w:rsidRPr="008B6DE5" w:rsidSect="0084328E">
      <w:headerReference w:type="default" r:id="rId10"/>
      <w:pgSz w:w="12240" w:h="15840" w:code="1"/>
      <w:pgMar w:top="720" w:right="576" w:bottom="720" w:left="576" w:header="360" w:footer="360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4924" w:rsidRDefault="009E4924" w:rsidP="007D2655">
      <w:r>
        <w:separator/>
      </w:r>
    </w:p>
  </w:endnote>
  <w:endnote w:type="continuationSeparator" w:id="0">
    <w:p w:rsidR="009E4924" w:rsidRDefault="009E4924" w:rsidP="007D2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dobe Garamond Pro">
    <w:altName w:val="Georgia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4924" w:rsidRDefault="009E4924" w:rsidP="007D2655">
      <w:r>
        <w:separator/>
      </w:r>
    </w:p>
  </w:footnote>
  <w:footnote w:type="continuationSeparator" w:id="0">
    <w:p w:rsidR="009E4924" w:rsidRDefault="009E4924" w:rsidP="007D26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655" w:rsidRDefault="003E7CFB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52A303" wp14:editId="2ED1BDE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72400" cy="10058400"/>
              <wp:effectExtent l="0" t="0" r="0" b="0"/>
              <wp:wrapNone/>
              <wp:docPr id="8" name="Rectangle 7" descr="Gradient backgroun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ect">
                        <a:avLst/>
                      </a:prstGeom>
                      <a:blipFill>
                        <a:blip r:embed="rId1"/>
                        <a:srcRect/>
                        <a:stretch>
                          <a:fillRect/>
                        </a:stretch>
                      </a:blip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B385F5E" id="Rectangle 7" o:spid="_x0000_s1026" alt="Gradient background" style="position:absolute;margin-left:0;margin-top:0;width:612pt;height:11in;z-index:251659264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" stroked="f" strokeweight="1pt">
              <v:fill r:id="rId2" o:title="Gradient background" recolor="t" rotate="t" type="frame"/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096"/>
    <w:rsid w:val="00033502"/>
    <w:rsid w:val="000358B3"/>
    <w:rsid w:val="000711FC"/>
    <w:rsid w:val="0009343A"/>
    <w:rsid w:val="00094F88"/>
    <w:rsid w:val="001004FE"/>
    <w:rsid w:val="001206D0"/>
    <w:rsid w:val="001605AC"/>
    <w:rsid w:val="001D3180"/>
    <w:rsid w:val="001E6866"/>
    <w:rsid w:val="001E7B86"/>
    <w:rsid w:val="001F70F7"/>
    <w:rsid w:val="00212763"/>
    <w:rsid w:val="002619F0"/>
    <w:rsid w:val="00275C63"/>
    <w:rsid w:val="00291392"/>
    <w:rsid w:val="00291B30"/>
    <w:rsid w:val="002C57A6"/>
    <w:rsid w:val="002D54D3"/>
    <w:rsid w:val="002D5D14"/>
    <w:rsid w:val="00367378"/>
    <w:rsid w:val="0038776D"/>
    <w:rsid w:val="003954CD"/>
    <w:rsid w:val="003E3395"/>
    <w:rsid w:val="003E7CFB"/>
    <w:rsid w:val="003F142C"/>
    <w:rsid w:val="0040739F"/>
    <w:rsid w:val="00443236"/>
    <w:rsid w:val="004515F3"/>
    <w:rsid w:val="00466095"/>
    <w:rsid w:val="00473A89"/>
    <w:rsid w:val="00473D4A"/>
    <w:rsid w:val="004A3DB4"/>
    <w:rsid w:val="004D2D71"/>
    <w:rsid w:val="004F279D"/>
    <w:rsid w:val="004F55AB"/>
    <w:rsid w:val="00506E4E"/>
    <w:rsid w:val="00523E52"/>
    <w:rsid w:val="005338E7"/>
    <w:rsid w:val="00556A9A"/>
    <w:rsid w:val="00556DE2"/>
    <w:rsid w:val="00570128"/>
    <w:rsid w:val="005B4FB5"/>
    <w:rsid w:val="006033CF"/>
    <w:rsid w:val="006040F4"/>
    <w:rsid w:val="006533F6"/>
    <w:rsid w:val="00662211"/>
    <w:rsid w:val="00664B70"/>
    <w:rsid w:val="006964BD"/>
    <w:rsid w:val="006B0D5D"/>
    <w:rsid w:val="006B5027"/>
    <w:rsid w:val="006F39AA"/>
    <w:rsid w:val="00700C24"/>
    <w:rsid w:val="00701945"/>
    <w:rsid w:val="007538BA"/>
    <w:rsid w:val="00761A4D"/>
    <w:rsid w:val="00767422"/>
    <w:rsid w:val="0079201D"/>
    <w:rsid w:val="00796DD8"/>
    <w:rsid w:val="007D1A2E"/>
    <w:rsid w:val="007D2655"/>
    <w:rsid w:val="007F0275"/>
    <w:rsid w:val="007F19F5"/>
    <w:rsid w:val="007F4C48"/>
    <w:rsid w:val="0082129F"/>
    <w:rsid w:val="0084328E"/>
    <w:rsid w:val="008514C8"/>
    <w:rsid w:val="00852806"/>
    <w:rsid w:val="008B3005"/>
    <w:rsid w:val="008B6DE5"/>
    <w:rsid w:val="008C2096"/>
    <w:rsid w:val="008C256C"/>
    <w:rsid w:val="008E0E84"/>
    <w:rsid w:val="008F4BC6"/>
    <w:rsid w:val="009306A6"/>
    <w:rsid w:val="009371FD"/>
    <w:rsid w:val="0094287F"/>
    <w:rsid w:val="00945570"/>
    <w:rsid w:val="009A6C70"/>
    <w:rsid w:val="009B50EF"/>
    <w:rsid w:val="009D0FE2"/>
    <w:rsid w:val="009D1E12"/>
    <w:rsid w:val="009D4169"/>
    <w:rsid w:val="009E09F6"/>
    <w:rsid w:val="009E4924"/>
    <w:rsid w:val="00A00D90"/>
    <w:rsid w:val="00A36262"/>
    <w:rsid w:val="00A874C1"/>
    <w:rsid w:val="00AA0BFE"/>
    <w:rsid w:val="00AF59BB"/>
    <w:rsid w:val="00B333ED"/>
    <w:rsid w:val="00B3546C"/>
    <w:rsid w:val="00B35C2A"/>
    <w:rsid w:val="00B65BF5"/>
    <w:rsid w:val="00BB46B5"/>
    <w:rsid w:val="00BC7765"/>
    <w:rsid w:val="00BD4EAA"/>
    <w:rsid w:val="00C02DC8"/>
    <w:rsid w:val="00C75EA5"/>
    <w:rsid w:val="00D27202"/>
    <w:rsid w:val="00D36B27"/>
    <w:rsid w:val="00D47942"/>
    <w:rsid w:val="00D65D7F"/>
    <w:rsid w:val="00D730F8"/>
    <w:rsid w:val="00D81EC6"/>
    <w:rsid w:val="00DC4C0A"/>
    <w:rsid w:val="00DC5EA3"/>
    <w:rsid w:val="00E14F6F"/>
    <w:rsid w:val="00E36121"/>
    <w:rsid w:val="00E44EE7"/>
    <w:rsid w:val="00E741FB"/>
    <w:rsid w:val="00E90185"/>
    <w:rsid w:val="00E977CA"/>
    <w:rsid w:val="00EC2A7F"/>
    <w:rsid w:val="00EE3976"/>
    <w:rsid w:val="00F17307"/>
    <w:rsid w:val="00F24993"/>
    <w:rsid w:val="00F42846"/>
    <w:rsid w:val="00F5284E"/>
    <w:rsid w:val="00F55954"/>
    <w:rsid w:val="00F8470B"/>
    <w:rsid w:val="00F8515F"/>
    <w:rsid w:val="00F97BA0"/>
    <w:rsid w:val="00F97C2B"/>
    <w:rsid w:val="00FC684A"/>
    <w:rsid w:val="00FE0708"/>
    <w:rsid w:val="00FE5A19"/>
    <w:rsid w:val="00FF3B23"/>
    <w:rsid w:val="00FF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B1C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4C8"/>
    <w:pPr>
      <w:spacing w:after="0" w:line="240" w:lineRule="auto"/>
    </w:pPr>
    <w:rPr>
      <w:color w:val="FFAB00" w:themeColor="text2"/>
      <w:sz w:val="3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CFB"/>
    <w:pPr>
      <w:keepNext/>
      <w:keepLines/>
      <w:tabs>
        <w:tab w:val="right" w:pos="11520"/>
      </w:tabs>
      <w:outlineLvl w:val="0"/>
    </w:pPr>
    <w:rPr>
      <w:rFonts w:eastAsiaTheme="majorEastAsia" w:cstheme="majorBidi"/>
      <w:sz w:val="9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E7CFB"/>
    <w:pPr>
      <w:keepNext/>
      <w:keepLines/>
      <w:outlineLvl w:val="1"/>
    </w:pPr>
    <w:rPr>
      <w:rFonts w:eastAsiaTheme="majorEastAsia" w:cstheme="majorBidi"/>
      <w:sz w:val="6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8514C8"/>
    <w:pPr>
      <w:keepNext/>
      <w:keepLines/>
      <w:spacing w:before="40"/>
      <w:jc w:val="right"/>
      <w:outlineLvl w:val="2"/>
    </w:pPr>
    <w:rPr>
      <w:rFonts w:eastAsiaTheme="majorEastAsia" w:cstheme="majorBidi"/>
      <w:sz w:val="6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50EF"/>
    <w:pPr>
      <w:contextualSpacing/>
      <w:jc w:val="center"/>
    </w:pPr>
    <w:rPr>
      <w:rFonts w:asciiTheme="majorHAnsi" w:eastAsiaTheme="majorEastAsia" w:hAnsiTheme="majorHAnsi" w:cstheme="majorBidi"/>
      <w:color w:val="FFFFFF" w:themeColor="background1"/>
      <w:spacing w:val="-20"/>
      <w:kern w:val="28"/>
      <w:sz w:val="35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0EF"/>
    <w:rPr>
      <w:rFonts w:asciiTheme="majorHAnsi" w:eastAsiaTheme="majorEastAsia" w:hAnsiTheme="majorHAnsi" w:cstheme="majorBidi"/>
      <w:color w:val="FFFFFF" w:themeColor="background1"/>
      <w:spacing w:val="-20"/>
      <w:kern w:val="28"/>
      <w:sz w:val="354"/>
      <w:szCs w:val="56"/>
      <w:lang w:val="en-US"/>
    </w:rPr>
  </w:style>
  <w:style w:type="table" w:styleId="TableGrid">
    <w:name w:val="Table Grid"/>
    <w:basedOn w:val="TableNormal"/>
    <w:uiPriority w:val="39"/>
    <w:rsid w:val="00A87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A874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7D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19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19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19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197" w:themeFill="accent1"/>
      </w:tcPr>
    </w:tblStylePr>
    <w:tblStylePr w:type="band1Vert">
      <w:tblPr/>
      <w:tcPr>
        <w:shd w:val="clear" w:color="auto" w:fill="6FBBFF" w:themeFill="accent1" w:themeFillTint="66"/>
      </w:tcPr>
    </w:tblStylePr>
    <w:tblStylePr w:type="band1Horz">
      <w:tblPr/>
      <w:tcPr>
        <w:shd w:val="clear" w:color="auto" w:fill="6FBBFF" w:themeFill="accent1" w:themeFillTint="66"/>
      </w:tcPr>
    </w:tblStylePr>
  </w:style>
  <w:style w:type="character" w:customStyle="1" w:styleId="Style1">
    <w:name w:val="Style1"/>
    <w:basedOn w:val="DefaultParagraphFont"/>
    <w:uiPriority w:val="1"/>
    <w:semiHidden/>
    <w:rsid w:val="007D1A2E"/>
    <w:rPr>
      <w:color w:val="829098" w:themeColor="background2"/>
      <w:bdr w:val="none" w:sz="0" w:space="0" w:color="auto"/>
    </w:rPr>
  </w:style>
  <w:style w:type="character" w:customStyle="1" w:styleId="Style2">
    <w:name w:val="Style2"/>
    <w:basedOn w:val="DefaultParagraphFont"/>
    <w:uiPriority w:val="1"/>
    <w:semiHidden/>
    <w:rsid w:val="007538BA"/>
    <w:rPr>
      <w:color w:val="829098" w:themeColor="background2"/>
      <w:bdr w:val="none" w:sz="0" w:space="0" w:color="auto"/>
    </w:rPr>
  </w:style>
  <w:style w:type="character" w:styleId="PlaceholderText">
    <w:name w:val="Placeholder Text"/>
    <w:basedOn w:val="DefaultParagraphFont"/>
    <w:uiPriority w:val="99"/>
    <w:semiHidden/>
    <w:rsid w:val="001E686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E7CFB"/>
    <w:rPr>
      <w:rFonts w:eastAsiaTheme="majorEastAsia" w:cstheme="majorBidi"/>
      <w:color w:val="FFAB00" w:themeColor="text2"/>
      <w:sz w:val="94"/>
      <w:szCs w:val="32"/>
    </w:rPr>
  </w:style>
  <w:style w:type="character" w:customStyle="1" w:styleId="Style3">
    <w:name w:val="Style3"/>
    <w:basedOn w:val="DefaultParagraphFont"/>
    <w:uiPriority w:val="1"/>
    <w:semiHidden/>
    <w:rsid w:val="00466095"/>
    <w:rPr>
      <w:bdr w:val="none" w:sz="0" w:space="0" w:color="auto"/>
      <w:shd w:val="clear" w:color="auto" w:fill="FFFFFF" w:themeFill="background1"/>
    </w:rPr>
  </w:style>
  <w:style w:type="character" w:customStyle="1" w:styleId="Style4">
    <w:name w:val="Style4"/>
    <w:basedOn w:val="DefaultParagraphFont"/>
    <w:uiPriority w:val="1"/>
    <w:semiHidden/>
    <w:rsid w:val="00466095"/>
    <w:rPr>
      <w:bdr w:val="none" w:sz="0" w:space="0" w:color="auto"/>
      <w:shd w:val="clear" w:color="auto" w:fill="auto"/>
    </w:rPr>
  </w:style>
  <w:style w:type="character" w:customStyle="1" w:styleId="Style5">
    <w:name w:val="Style5"/>
    <w:basedOn w:val="DefaultParagraphFont"/>
    <w:uiPriority w:val="1"/>
    <w:semiHidden/>
    <w:rsid w:val="00E90185"/>
    <w:rPr>
      <w:bdr w:val="none" w:sz="0" w:space="0" w:color="auto"/>
      <w:shd w:val="pct5" w:color="auto" w:fill="auto"/>
    </w:rPr>
  </w:style>
  <w:style w:type="character" w:customStyle="1" w:styleId="Style6">
    <w:name w:val="Style6"/>
    <w:basedOn w:val="DefaultParagraphFont"/>
    <w:uiPriority w:val="1"/>
    <w:semiHidden/>
    <w:rsid w:val="00E90185"/>
    <w:rPr>
      <w:bdr w:val="none" w:sz="0" w:space="0" w:color="auto"/>
      <w:shd w:val="clear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3E7CFB"/>
    <w:rPr>
      <w:rFonts w:eastAsiaTheme="majorEastAsia" w:cstheme="majorBidi"/>
      <w:color w:val="FFAB00" w:themeColor="text2"/>
      <w:sz w:val="6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14C8"/>
    <w:rPr>
      <w:rFonts w:eastAsiaTheme="majorEastAsia" w:cstheme="majorBidi"/>
      <w:color w:val="FFAB00" w:themeColor="text2"/>
      <w:sz w:val="60"/>
      <w:szCs w:val="24"/>
      <w:lang w:val="en-US"/>
    </w:rPr>
  </w:style>
  <w:style w:type="character" w:customStyle="1" w:styleId="Style7">
    <w:name w:val="Style7"/>
    <w:basedOn w:val="DefaultParagraphFont"/>
    <w:uiPriority w:val="1"/>
    <w:semiHidden/>
    <w:rsid w:val="00AF59BB"/>
    <w:rPr>
      <w:bdr w:val="none" w:sz="0" w:space="0" w:color="auto"/>
    </w:rPr>
  </w:style>
  <w:style w:type="paragraph" w:styleId="Header">
    <w:name w:val="header"/>
    <w:basedOn w:val="Normal"/>
    <w:link w:val="HeaderChar"/>
    <w:uiPriority w:val="99"/>
    <w:semiHidden/>
    <w:rsid w:val="00BB46B5"/>
  </w:style>
  <w:style w:type="character" w:customStyle="1" w:styleId="HeaderChar">
    <w:name w:val="Header Char"/>
    <w:basedOn w:val="DefaultParagraphFont"/>
    <w:link w:val="Header"/>
    <w:uiPriority w:val="99"/>
    <w:semiHidden/>
    <w:rsid w:val="00BB46B5"/>
    <w:rPr>
      <w:color w:val="FFAB00" w:themeColor="text2"/>
      <w:sz w:val="32"/>
    </w:rPr>
  </w:style>
  <w:style w:type="paragraph" w:styleId="Footer">
    <w:name w:val="footer"/>
    <w:basedOn w:val="Normal"/>
    <w:link w:val="FooterChar"/>
    <w:uiPriority w:val="99"/>
    <w:semiHidden/>
    <w:rsid w:val="00BB46B5"/>
  </w:style>
  <w:style w:type="character" w:customStyle="1" w:styleId="FooterChar">
    <w:name w:val="Footer Char"/>
    <w:basedOn w:val="DefaultParagraphFont"/>
    <w:link w:val="Footer"/>
    <w:uiPriority w:val="99"/>
    <w:semiHidden/>
    <w:rsid w:val="00BB46B5"/>
    <w:rPr>
      <w:color w:val="FFAB00" w:themeColor="text2"/>
      <w:sz w:val="32"/>
    </w:rPr>
  </w:style>
  <w:style w:type="paragraph" w:customStyle="1" w:styleId="Totals">
    <w:name w:val="Totals"/>
    <w:basedOn w:val="Normal"/>
    <w:semiHidden/>
    <w:rsid w:val="00FC684A"/>
    <w:pPr>
      <w:tabs>
        <w:tab w:val="center" w:pos="4500"/>
        <w:tab w:val="center" w:pos="7110"/>
        <w:tab w:val="right" w:pos="10080"/>
      </w:tabs>
      <w:ind w:left="630"/>
    </w:pPr>
    <w:rPr>
      <w:noProof/>
    </w:rPr>
  </w:style>
  <w:style w:type="paragraph" w:customStyle="1" w:styleId="Item">
    <w:name w:val="Item"/>
    <w:basedOn w:val="Normal"/>
    <w:semiHidden/>
    <w:rsid w:val="00FC684A"/>
    <w:pPr>
      <w:ind w:left="284"/>
    </w:pPr>
    <w:rPr>
      <w:b/>
    </w:rPr>
  </w:style>
  <w:style w:type="paragraph" w:customStyle="1" w:styleId="Place">
    <w:name w:val="Place"/>
    <w:basedOn w:val="Normal"/>
    <w:semiHidden/>
    <w:rsid w:val="00FC684A"/>
    <w:pPr>
      <w:ind w:left="113"/>
    </w:pPr>
  </w:style>
  <w:style w:type="paragraph" w:customStyle="1" w:styleId="Price">
    <w:name w:val="Price"/>
    <w:basedOn w:val="Normal"/>
    <w:semiHidden/>
    <w:rsid w:val="00FC684A"/>
    <w:pPr>
      <w:ind w:left="113"/>
    </w:pPr>
    <w:rPr>
      <w:b/>
      <w:color w:val="A67C52" w:themeColor="accent2"/>
    </w:rPr>
  </w:style>
  <w:style w:type="paragraph" w:customStyle="1" w:styleId="Normal-right">
    <w:name w:val="Normal-right"/>
    <w:basedOn w:val="Normal"/>
    <w:link w:val="Normal-rightChar"/>
    <w:qFormat/>
    <w:rsid w:val="008E0E84"/>
    <w:pPr>
      <w:jc w:val="right"/>
    </w:pPr>
  </w:style>
  <w:style w:type="character" w:customStyle="1" w:styleId="Normal-rightChar">
    <w:name w:val="Normal-right Char"/>
    <w:basedOn w:val="DefaultParagraphFont"/>
    <w:link w:val="Normal-right"/>
    <w:rsid w:val="008E0E84"/>
    <w:rPr>
      <w:color w:val="FFAB00" w:themeColor="text2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VPW\AppData\Roaming\Microsoft\Templates\Sparkler%20New%20Year's%20Eve%20fly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ACCDC6A46A4717B458F1E1E7E61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D6291-BD0F-4AD8-83D3-00B22592DCE2}"/>
      </w:docPartPr>
      <w:docPartBody>
        <w:p w:rsidR="00000000" w:rsidRDefault="00F913F7">
          <w:pPr>
            <w:pStyle w:val="1CACCDC6A46A4717B458F1E1E7E6155D"/>
          </w:pPr>
          <w:r w:rsidRPr="002619F0">
            <w:t>31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dobe Garamond Pro">
    <w:altName w:val="Georgia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3F7"/>
    <w:rsid w:val="00F9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after="0" w:line="240" w:lineRule="auto"/>
      <w:outlineLvl w:val="1"/>
    </w:pPr>
    <w:rPr>
      <w:rFonts w:eastAsiaTheme="majorEastAsia" w:cstheme="majorBidi"/>
      <w:color w:val="44546A" w:themeColor="text2"/>
      <w:sz w:val="60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ACCDC6A46A4717B458F1E1E7E6155D">
    <w:name w:val="1CACCDC6A46A4717B458F1E1E7E6155D"/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color w:val="44546A" w:themeColor="text2"/>
      <w:sz w:val="60"/>
      <w:szCs w:val="26"/>
      <w:lang w:val="en-US" w:eastAsia="en-US"/>
    </w:rPr>
  </w:style>
  <w:style w:type="paragraph" w:customStyle="1" w:styleId="B4C160E5D2544A02B7E8A39556B5F71E">
    <w:name w:val="B4C160E5D2544A02B7E8A39556B5F71E"/>
  </w:style>
  <w:style w:type="paragraph" w:customStyle="1" w:styleId="3ADB544CD96141B482559A3C62536803">
    <w:name w:val="3ADB544CD96141B482559A3C62536803"/>
  </w:style>
  <w:style w:type="paragraph" w:customStyle="1" w:styleId="E7ECD4B89C544ECEA2B4A7DF4C0DB8A2">
    <w:name w:val="E7ECD4B89C544ECEA2B4A7DF4C0DB8A2"/>
  </w:style>
  <w:style w:type="paragraph" w:customStyle="1" w:styleId="6CCCDD7B4589450D90977C6F903A6B01">
    <w:name w:val="6CCCDD7B4589450D90977C6F903A6B01"/>
  </w:style>
  <w:style w:type="paragraph" w:customStyle="1" w:styleId="AF0B8A38D4AB4800B360BA23A4CBAA47">
    <w:name w:val="AF0B8A38D4AB4800B360BA23A4CBAA47"/>
  </w:style>
  <w:style w:type="paragraph" w:customStyle="1" w:styleId="9D72EB63C5D0415C9954E80617E4E29E">
    <w:name w:val="9D72EB63C5D0415C9954E80617E4E29E"/>
  </w:style>
  <w:style w:type="paragraph" w:customStyle="1" w:styleId="AF872D2637EC4E17975B2291D141EE07">
    <w:name w:val="AF872D2637EC4E17975B2291D141EE07"/>
  </w:style>
  <w:style w:type="paragraph" w:customStyle="1" w:styleId="DF5142015E9345C696A55516111A2742">
    <w:name w:val="DF5142015E9345C696A55516111A2742"/>
  </w:style>
  <w:style w:type="paragraph" w:customStyle="1" w:styleId="E71FE734322949BC854E2CBAC1AA4765">
    <w:name w:val="E71FE734322949BC854E2CBAC1AA4765"/>
  </w:style>
  <w:style w:type="paragraph" w:customStyle="1" w:styleId="7182CFFB0717411786D7E03AC5F39293">
    <w:name w:val="7182CFFB0717411786D7E03AC5F39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13">
      <a:dk1>
        <a:sysClr val="windowText" lastClr="000000"/>
      </a:dk1>
      <a:lt1>
        <a:sysClr val="window" lastClr="FFFFFF"/>
      </a:lt1>
      <a:dk2>
        <a:srgbClr val="FFAB00"/>
      </a:dk2>
      <a:lt2>
        <a:srgbClr val="829098"/>
      </a:lt2>
      <a:accent1>
        <a:srgbClr val="005197"/>
      </a:accent1>
      <a:accent2>
        <a:srgbClr val="A67C52"/>
      </a:accent2>
      <a:accent3>
        <a:srgbClr val="280040"/>
      </a:accent3>
      <a:accent4>
        <a:srgbClr val="66006C"/>
      </a:accent4>
      <a:accent5>
        <a:srgbClr val="EE6352"/>
      </a:accent5>
      <a:accent6>
        <a:srgbClr val="7DC59E"/>
      </a:accent6>
      <a:hlink>
        <a:srgbClr val="00AAFF"/>
      </a:hlink>
      <a:folHlink>
        <a:srgbClr val="00AAFF"/>
      </a:folHlink>
    </a:clrScheme>
    <a:fontScheme name="Custom 4">
      <a:majorFont>
        <a:latin typeface="Edwardian Script ITC"/>
        <a:ea typeface=""/>
        <a:cs typeface=""/>
      </a:majorFont>
      <a:minorFont>
        <a:latin typeface="Adobe Garamond Pro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63619-8124-482C-81A8-397F4612DA1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75C2125-45AD-4604-B45E-FE90FCF52C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1B6317-59DF-49C5-B816-D5425E84A6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AC8153-2955-458B-AD94-FD1DA2CEC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Sparkler New Year's Eve flyer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2024-10-22T03:48:00Z</dcterms:created>
  <dcterms:modified xsi:type="dcterms:W3CDTF">2024-10-22T03:52:00Z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